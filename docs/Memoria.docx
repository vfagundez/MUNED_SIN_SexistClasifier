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0EF" w14:textId="1A7BAE1B" w:rsidR="00DE77D9" w:rsidRDefault="00F34CD9" w:rsidP="009B2D49">
      <w:pPr>
        <w:pStyle w:val="Cdigo"/>
        <w:sectPr w:rsidR="00DE77D9" w:rsidSect="00DE77D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0" w:name="_Toc13865668"/>
      <w:r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10C4" wp14:editId="54D97AA8">
                <wp:simplePos x="0" y="0"/>
                <wp:positionH relativeFrom="margin">
                  <wp:posOffset>184122</wp:posOffset>
                </wp:positionH>
                <wp:positionV relativeFrom="paragraph">
                  <wp:posOffset>6455162</wp:posOffset>
                </wp:positionV>
                <wp:extent cx="5399405" cy="1140321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1140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nfasissutil"/>
                              </w:rPr>
                              <w:alias w:val="Asunto"/>
                              <w:tag w:val=""/>
                              <w:id w:val="3767483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issutil"/>
                              </w:rPr>
                            </w:sdtEndPr>
                            <w:sdtContent>
                              <w:p w14:paraId="064A279B" w14:textId="04C448CF" w:rsidR="006F1930" w:rsidRPr="00BB287C" w:rsidRDefault="00F34CD9" w:rsidP="006F1930">
                                <w:pPr>
                                  <w:jc w:val="right"/>
                                  <w:rPr>
                                    <w:rStyle w:val="nfasissutil"/>
                                  </w:rPr>
                                </w:pPr>
                                <w:r>
                                  <w:rPr>
                                    <w:rStyle w:val="nfasissutil"/>
                                  </w:rPr>
                                  <w:t>Sistemas de Información no estructurada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0C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4.5pt;margin-top:508.3pt;width:425.15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9iGQIAAC0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rStyle w:val="nfasissutil"/>
                        </w:rPr>
                        <w:alias w:val="Asunto"/>
                        <w:tag w:val=""/>
                        <w:id w:val="37674834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nfasissutil"/>
                        </w:rPr>
                      </w:sdtEndPr>
                      <w:sdtContent>
                        <w:p w14:paraId="064A279B" w14:textId="04C448CF" w:rsidR="006F1930" w:rsidRPr="00BB287C" w:rsidRDefault="00F34CD9" w:rsidP="006F1930">
                          <w:pPr>
                            <w:jc w:val="right"/>
                            <w:rPr>
                              <w:rStyle w:val="nfasissutil"/>
                            </w:rPr>
                          </w:pPr>
                          <w:r>
                            <w:rPr>
                              <w:rStyle w:val="nfasissutil"/>
                            </w:rPr>
                            <w:t>Sistemas de Información no estructurada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B0464" wp14:editId="2A6431D1">
                <wp:simplePos x="0" y="0"/>
                <wp:positionH relativeFrom="margin">
                  <wp:align>left</wp:align>
                </wp:positionH>
                <wp:positionV relativeFrom="paragraph">
                  <wp:posOffset>1493801</wp:posOffset>
                </wp:positionV>
                <wp:extent cx="4954772" cy="664234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772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15B23" w14:textId="77777777" w:rsidR="006F1930" w:rsidRPr="00BB287C" w:rsidRDefault="006F1930" w:rsidP="006F1930">
                            <w:pPr>
                              <w:pStyle w:val="Subttulo"/>
                            </w:pPr>
                            <w:r w:rsidRPr="00BB287C">
                              <w:t>Trabajo del Máster Universitario en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0464" id="Cuadro de texto 6" o:spid="_x0000_s1027" type="#_x0000_t202" style="position:absolute;left:0;text-align:left;margin-left:0;margin-top:117.6pt;width:390.15pt;height:52.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" filled="f" stroked="f" strokeweight=".5pt">
                <v:textbox>
                  <w:txbxContent>
                    <w:p w14:paraId="3FF15B23" w14:textId="77777777" w:rsidR="006F1930" w:rsidRPr="00BB287C" w:rsidRDefault="006F1930" w:rsidP="006F1930">
                      <w:pPr>
                        <w:pStyle w:val="Subttulo"/>
                      </w:pPr>
                      <w:r w:rsidRPr="00BB287C">
                        <w:t>Trabajo del Máster Universitario en Ingeniería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7EF52" wp14:editId="5705192B">
                <wp:simplePos x="0" y="0"/>
                <wp:positionH relativeFrom="margin">
                  <wp:align>right</wp:align>
                </wp:positionH>
                <wp:positionV relativeFrom="paragraph">
                  <wp:posOffset>167625</wp:posOffset>
                </wp:positionV>
                <wp:extent cx="5390515" cy="1403497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515" cy="140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Título"/>
                              <w:tag w:val=""/>
                              <w:id w:val="570158485"/>
                              <w:placeholder>
                                <w:docPart w:val="6978350CE49643108903EFAC5CEEC61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B4DB97" w14:textId="7EE2A254" w:rsidR="006F1930" w:rsidRPr="00C37A0F" w:rsidRDefault="00F34CD9" w:rsidP="006F1930">
                                <w:pPr>
                                  <w:pStyle w:val="Ttulo"/>
                                </w:pPr>
                                <w:r>
                                  <w:t>Memoria Practica Final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EF52" id="Cuadro de texto 18" o:spid="_x0000_s1028" type="#_x0000_t202" style="position:absolute;left:0;text-align:left;margin-left:373.25pt;margin-top:13.2pt;width:424.45pt;height:11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GHQIAADQ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" filled="f" stroked="f" strokeweight=".5pt">
                <v:textbox>
                  <w:txbxContent>
                    <w:sdt>
                      <w:sdtPr>
                        <w:alias w:val="Título"/>
                        <w:tag w:val=""/>
                        <w:id w:val="570158485"/>
                        <w:placeholder>
                          <w:docPart w:val="6978350CE49643108903EFAC5CEEC61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B4DB97" w14:textId="7EE2A254" w:rsidR="006F1930" w:rsidRPr="00C37A0F" w:rsidRDefault="00F34CD9" w:rsidP="006F1930">
                          <w:pPr>
                            <w:pStyle w:val="Ttulo"/>
                          </w:pPr>
                          <w:r>
                            <w:t>Memoria Practica Final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BB287C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3748A" wp14:editId="0EBABDE2">
                <wp:simplePos x="0" y="0"/>
                <wp:positionH relativeFrom="margin">
                  <wp:align>left</wp:align>
                </wp:positionH>
                <wp:positionV relativeFrom="paragraph">
                  <wp:posOffset>4159073</wp:posOffset>
                </wp:positionV>
                <wp:extent cx="5400040" cy="577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1EEF5" w14:textId="77777777" w:rsidR="006F1930" w:rsidRPr="00231EF1" w:rsidRDefault="006F1930" w:rsidP="006F1930">
                            <w:pPr>
                              <w:rPr>
                                <w:rStyle w:val="nfasissutil"/>
                              </w:rPr>
                            </w:pPr>
                            <w:r w:rsidRPr="00231EF1">
                              <w:rPr>
                                <w:rStyle w:val="nfasissutil"/>
                              </w:rPr>
                              <w:t>Victor Fagúndez 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748A" id="Cuadro de texto 7" o:spid="_x0000_s1029" type="#_x0000_t202" style="position:absolute;left:0;text-align:left;margin-left:0;margin-top:327.5pt;width:425.2pt;height:4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" filled="f" stroked="f" strokeweight=".5pt">
                <v:textbox>
                  <w:txbxContent>
                    <w:p w14:paraId="7261EEF5" w14:textId="77777777" w:rsidR="006F1930" w:rsidRPr="00231EF1" w:rsidRDefault="006F1930" w:rsidP="006F1930">
                      <w:pPr>
                        <w:rPr>
                          <w:rStyle w:val="nfasissutil"/>
                        </w:rPr>
                      </w:pPr>
                      <w:r w:rsidRPr="00231EF1">
                        <w:rPr>
                          <w:rStyle w:val="nfasissutil"/>
                        </w:rPr>
                        <w:t>Victor Fagúndez Poyo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3425F" wp14:editId="56E603FD">
                <wp:simplePos x="0" y="0"/>
                <wp:positionH relativeFrom="margin">
                  <wp:posOffset>2800749</wp:posOffset>
                </wp:positionH>
                <wp:positionV relativeFrom="paragraph">
                  <wp:posOffset>7606252</wp:posOffset>
                </wp:positionV>
                <wp:extent cx="2783795" cy="3778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79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5E5A" w14:textId="77777777" w:rsidR="006F1930" w:rsidRPr="00973861" w:rsidRDefault="006F1930" w:rsidP="00231EF1">
                            <w:pPr>
                              <w:pStyle w:val="Subttulo"/>
                            </w:pPr>
                            <w:r w:rsidRPr="00973861">
                              <w:t xml:space="preserve">E.T.S de </w:t>
                            </w:r>
                            <w:r>
                              <w:t>I</w:t>
                            </w:r>
                            <w:r w:rsidRPr="00973861">
                              <w:t xml:space="preserve">ngeniería </w:t>
                            </w:r>
                            <w:r>
                              <w:t>I</w:t>
                            </w:r>
                            <w:r w:rsidRPr="00973861">
                              <w:t>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425F" id="Cuadro de texto 10" o:spid="_x0000_s1030" type="#_x0000_t202" style="position:absolute;left:0;text-align:left;margin-left:220.55pt;margin-top:598.9pt;width:219.2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VoHA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" filled="f" stroked="f" strokeweight=".5pt">
                <v:textbox>
                  <w:txbxContent>
                    <w:p w14:paraId="07EE5E5A" w14:textId="77777777" w:rsidR="006F1930" w:rsidRPr="00973861" w:rsidRDefault="006F1930" w:rsidP="00231EF1">
                      <w:pPr>
                        <w:pStyle w:val="Subttulo"/>
                      </w:pPr>
                      <w:r w:rsidRPr="00973861">
                        <w:t xml:space="preserve">E.T.S de </w:t>
                      </w:r>
                      <w:r>
                        <w:t>I</w:t>
                      </w:r>
                      <w:r w:rsidRPr="00973861">
                        <w:t xml:space="preserve">ngeniería </w:t>
                      </w:r>
                      <w:r>
                        <w:t>I</w:t>
                      </w:r>
                      <w:r w:rsidRPr="00973861">
                        <w:t>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EF1" w:rsidRPr="006F1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3D3B5" wp14:editId="4C4D9594">
                <wp:simplePos x="0" y="0"/>
                <wp:positionH relativeFrom="margin">
                  <wp:posOffset>3970330</wp:posOffset>
                </wp:positionH>
                <wp:positionV relativeFrom="paragraph">
                  <wp:posOffset>8042186</wp:posOffset>
                </wp:positionV>
                <wp:extent cx="1614214" cy="393700"/>
                <wp:effectExtent l="0" t="0" r="0" b="6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1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953AF" w14:textId="77777777" w:rsidR="006F1930" w:rsidRPr="00A33C35" w:rsidRDefault="006F1930" w:rsidP="00231EF1">
                            <w:pPr>
                              <w:pStyle w:val="Subttulo"/>
                            </w:pPr>
                            <w:r w:rsidRPr="00A33C35">
                              <w:t>Curso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D3B5" id="Cuadro de texto 9" o:spid="_x0000_s1031" type="#_x0000_t202" style="position:absolute;left:0;text-align:left;margin-left:312.6pt;margin-top:633.25pt;width:127.1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" filled="f" stroked="f" strokeweight=".5pt">
                <v:textbox>
                  <w:txbxContent>
                    <w:p w14:paraId="2D3953AF" w14:textId="77777777" w:rsidR="006F1930" w:rsidRPr="00A33C35" w:rsidRDefault="006F1930" w:rsidP="00231EF1">
                      <w:pPr>
                        <w:pStyle w:val="Subttulo"/>
                      </w:pPr>
                      <w:r w:rsidRPr="00A33C35">
                        <w:t>Curso 2021/2022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930" w:rsidRPr="00787096">
        <w:rPr>
          <w:noProof/>
        </w:rPr>
        <w:drawing>
          <wp:anchor distT="0" distB="0" distL="114300" distR="114300" simplePos="0" relativeHeight="251670528" behindDoc="0" locked="0" layoutInCell="1" allowOverlap="1" wp14:anchorId="57702BE6" wp14:editId="1F5AB47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087755" cy="1067435"/>
            <wp:effectExtent l="0" t="0" r="0" b="0"/>
            <wp:wrapNone/>
            <wp:docPr id="17" name="Imagen 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6830">
        <w:br w:type="page"/>
      </w:r>
    </w:p>
    <w:p w14:paraId="40F6C8B9" w14:textId="77777777" w:rsidR="009235E6" w:rsidRDefault="009235E6" w:rsidP="009235E6">
      <w:pPr>
        <w:pStyle w:val="Ttulo2"/>
        <w:numPr>
          <w:ilvl w:val="0"/>
          <w:numId w:val="0"/>
        </w:numPr>
        <w:ind w:left="360"/>
      </w:pP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1129"/>
        <w:gridCol w:w="1281"/>
        <w:gridCol w:w="6084"/>
      </w:tblGrid>
      <w:tr w:rsidR="009235E6" w14:paraId="672EEDE1" w14:textId="77777777" w:rsidTr="00CC6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3"/>
          </w:tcPr>
          <w:p w14:paraId="567F2803" w14:textId="77777777" w:rsidR="009235E6" w:rsidRPr="00104888" w:rsidRDefault="009235E6" w:rsidP="00A213FD">
            <w:pPr>
              <w:rPr>
                <w:rFonts w:ascii="Verdana" w:hAnsi="Verdana"/>
                <w:i w:val="0"/>
              </w:rPr>
            </w:pPr>
            <w:r w:rsidRPr="00104888">
              <w:rPr>
                <w:rFonts w:ascii="Verdana" w:hAnsi="Verdana"/>
                <w:i w:val="0"/>
              </w:rPr>
              <w:t>Historial de Revisiones</w:t>
            </w:r>
          </w:p>
        </w:tc>
      </w:tr>
      <w:tr w:rsidR="009235E6" w14:paraId="39340CE1" w14:textId="77777777" w:rsidTr="00CC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68B512" w14:textId="77777777" w:rsidR="009235E6" w:rsidRPr="00581722" w:rsidRDefault="009235E6">
            <w:pPr>
              <w:spacing w:line="259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281" w:type="dxa"/>
          </w:tcPr>
          <w:p w14:paraId="61F72F5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6084" w:type="dxa"/>
          </w:tcPr>
          <w:p w14:paraId="62DFA7C5" w14:textId="77777777" w:rsidR="009235E6" w:rsidRPr="00581722" w:rsidRDefault="009235E6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  <w:r w:rsidRPr="00581722">
              <w:rPr>
                <w:rFonts w:cs="Times New Roman"/>
                <w:b/>
                <w:sz w:val="20"/>
                <w:szCs w:val="20"/>
              </w:rPr>
              <w:t>Descripción</w:t>
            </w:r>
          </w:p>
        </w:tc>
      </w:tr>
      <w:tr w:rsidR="0054519F" w14:paraId="5FBC68C8" w14:textId="77777777" w:rsidTr="00CC6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E530" w14:textId="77777777" w:rsidR="0054519F" w:rsidRPr="0054519F" w:rsidRDefault="00873714">
            <w:pPr>
              <w:spacing w:line="259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="0054519F" w:rsidRPr="0054519F">
              <w:rPr>
                <w:rFonts w:cs="Times New Roman"/>
                <w:sz w:val="20"/>
                <w:szCs w:val="20"/>
              </w:rPr>
              <w:t>.0.0</w:t>
            </w:r>
          </w:p>
        </w:tc>
        <w:tc>
          <w:tcPr>
            <w:tcW w:w="1281" w:type="dxa"/>
          </w:tcPr>
          <w:p w14:paraId="2E0B26EC" w14:textId="77777777" w:rsidR="0054519F" w:rsidRPr="0054519F" w:rsidRDefault="003C1A26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 xml:space="preserve"> CREATEDATE  \@ "dd.MM.yy"  \* MERGEFORMAT </w:instrText>
            </w:r>
            <w:r>
              <w:rPr>
                <w:rFonts w:cs="Times New Roman"/>
                <w:sz w:val="20"/>
                <w:szCs w:val="20"/>
              </w:rPr>
              <w:fldChar w:fldCharType="separate"/>
            </w:r>
            <w:r w:rsidR="002D6A35">
              <w:rPr>
                <w:rFonts w:cs="Times New Roman"/>
                <w:noProof/>
                <w:sz w:val="20"/>
                <w:szCs w:val="20"/>
              </w:rPr>
              <w:t>29.03.22</w: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</w:p>
        </w:tc>
        <w:tc>
          <w:tcPr>
            <w:tcW w:w="6084" w:type="dxa"/>
          </w:tcPr>
          <w:p w14:paraId="7CE10652" w14:textId="77777777" w:rsidR="0054519F" w:rsidRPr="0054519F" w:rsidRDefault="0054519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54519F">
              <w:rPr>
                <w:rFonts w:cs="Times New Roman"/>
                <w:sz w:val="20"/>
                <w:szCs w:val="20"/>
              </w:rPr>
              <w:t>Creación del documento</w:t>
            </w:r>
          </w:p>
        </w:tc>
      </w:tr>
    </w:tbl>
    <w:p w14:paraId="5A0C9732" w14:textId="77777777" w:rsidR="009235E6" w:rsidRDefault="009235E6">
      <w:pPr>
        <w:spacing w:line="259" w:lineRule="auto"/>
        <w:jc w:val="left"/>
      </w:pPr>
    </w:p>
    <w:p w14:paraId="30115180" w14:textId="77777777" w:rsidR="009235E6" w:rsidRDefault="0023485F">
      <w:pPr>
        <w:spacing w:line="259" w:lineRule="auto"/>
        <w:jc w:val="left"/>
        <w:rPr>
          <w:rFonts w:ascii="Raleway" w:eastAsiaTheme="majorEastAsia" w:hAnsi="Raleway" w:cstheme="majorBidi"/>
          <w:sz w:val="32"/>
          <w:szCs w:val="2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smallCaps/>
          <w:color w:val="auto"/>
          <w:sz w:val="22"/>
          <w:szCs w:val="22"/>
          <w:lang w:eastAsia="en-US"/>
        </w:rPr>
        <w:id w:val="39797132"/>
        <w:docPartObj>
          <w:docPartGallery w:val="Table of Contents"/>
          <w:docPartUnique/>
        </w:docPartObj>
      </w:sdtPr>
      <w:sdtEndPr>
        <w:rPr>
          <w:bCs/>
          <w:smallCaps w:val="0"/>
        </w:rPr>
      </w:sdtEndPr>
      <w:sdtContent>
        <w:p w14:paraId="23706A67" w14:textId="77777777" w:rsidR="00BC7E6B" w:rsidRPr="00175737" w:rsidRDefault="00BC7E6B" w:rsidP="009235E6">
          <w:pPr>
            <w:pStyle w:val="TtuloTDC"/>
            <w:numPr>
              <w:ilvl w:val="0"/>
              <w:numId w:val="0"/>
            </w:numPr>
            <w:ind w:left="360"/>
            <w:rPr>
              <w:rStyle w:val="Ttulodellibro"/>
            </w:rPr>
          </w:pPr>
          <w:r w:rsidRPr="00175737">
            <w:rPr>
              <w:rStyle w:val="Ttulodellibro"/>
              <w:b/>
              <w:bCs w:val="0"/>
            </w:rPr>
            <w:t>Contenido</w:t>
          </w:r>
        </w:p>
        <w:p w14:paraId="2AAEAF29" w14:textId="77777777" w:rsidR="00175737" w:rsidRDefault="009D7543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89089885" w:history="1">
            <w:r w:rsidR="00175737" w:rsidRPr="00271CBA">
              <w:rPr>
                <w:rStyle w:val="Hipervnculo"/>
                <w:noProof/>
              </w:rPr>
              <w:t>1.</w:t>
            </w:r>
            <w:r w:rsidR="0017573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75737" w:rsidRPr="00271CBA">
              <w:rPr>
                <w:rStyle w:val="Hipervnculo"/>
                <w:noProof/>
              </w:rPr>
              <w:t>Introducción</w:t>
            </w:r>
            <w:r w:rsidR="00175737">
              <w:rPr>
                <w:noProof/>
                <w:webHidden/>
              </w:rPr>
              <w:tab/>
            </w:r>
            <w:r w:rsidR="00175737">
              <w:rPr>
                <w:noProof/>
                <w:webHidden/>
              </w:rPr>
              <w:fldChar w:fldCharType="begin"/>
            </w:r>
            <w:r w:rsidR="00175737">
              <w:rPr>
                <w:noProof/>
                <w:webHidden/>
              </w:rPr>
              <w:instrText xml:space="preserve"> PAGEREF _Toc89089885 \h </w:instrText>
            </w:r>
            <w:r w:rsidR="00175737">
              <w:rPr>
                <w:noProof/>
                <w:webHidden/>
              </w:rPr>
            </w:r>
            <w:r w:rsidR="00175737">
              <w:rPr>
                <w:noProof/>
                <w:webHidden/>
              </w:rPr>
              <w:fldChar w:fldCharType="separate"/>
            </w:r>
            <w:r w:rsidR="001C5349">
              <w:rPr>
                <w:noProof/>
                <w:webHidden/>
              </w:rPr>
              <w:t>1</w:t>
            </w:r>
            <w:r w:rsidR="00175737">
              <w:rPr>
                <w:noProof/>
                <w:webHidden/>
              </w:rPr>
              <w:fldChar w:fldCharType="end"/>
            </w:r>
          </w:hyperlink>
        </w:p>
        <w:p w14:paraId="0A828526" w14:textId="77777777" w:rsidR="00175737" w:rsidRDefault="004A1F7B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9089886" w:history="1">
            <w:r w:rsidR="00175737" w:rsidRPr="00271CBA">
              <w:rPr>
                <w:rStyle w:val="Hipervnculo"/>
                <w:noProof/>
              </w:rPr>
              <w:t>2.</w:t>
            </w:r>
            <w:r w:rsidR="0017573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75737" w:rsidRPr="00271CBA">
              <w:rPr>
                <w:rStyle w:val="Hipervnculo"/>
                <w:noProof/>
              </w:rPr>
              <w:t>Abreviaturas</w:t>
            </w:r>
            <w:r w:rsidR="00175737">
              <w:rPr>
                <w:noProof/>
                <w:webHidden/>
              </w:rPr>
              <w:tab/>
            </w:r>
            <w:r w:rsidR="00175737">
              <w:rPr>
                <w:noProof/>
                <w:webHidden/>
              </w:rPr>
              <w:fldChar w:fldCharType="begin"/>
            </w:r>
            <w:r w:rsidR="00175737">
              <w:rPr>
                <w:noProof/>
                <w:webHidden/>
              </w:rPr>
              <w:instrText xml:space="preserve"> PAGEREF _Toc89089886 \h </w:instrText>
            </w:r>
            <w:r w:rsidR="00175737">
              <w:rPr>
                <w:noProof/>
                <w:webHidden/>
              </w:rPr>
            </w:r>
            <w:r w:rsidR="00175737">
              <w:rPr>
                <w:noProof/>
                <w:webHidden/>
              </w:rPr>
              <w:fldChar w:fldCharType="separate"/>
            </w:r>
            <w:r w:rsidR="001C5349">
              <w:rPr>
                <w:noProof/>
                <w:webHidden/>
              </w:rPr>
              <w:t>2</w:t>
            </w:r>
            <w:r w:rsidR="00175737">
              <w:rPr>
                <w:noProof/>
                <w:webHidden/>
              </w:rPr>
              <w:fldChar w:fldCharType="end"/>
            </w:r>
          </w:hyperlink>
        </w:p>
        <w:p w14:paraId="4C3AC0B2" w14:textId="77777777" w:rsidR="00175737" w:rsidRDefault="004A1F7B">
          <w:pPr>
            <w:pStyle w:val="TDC1"/>
            <w:tabs>
              <w:tab w:val="left" w:pos="482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9089887" w:history="1">
            <w:r w:rsidR="00175737" w:rsidRPr="00271CBA">
              <w:rPr>
                <w:rStyle w:val="Hipervnculo"/>
                <w:noProof/>
              </w:rPr>
              <w:t>3.</w:t>
            </w:r>
            <w:r w:rsidR="00175737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175737" w:rsidRPr="00271CBA">
              <w:rPr>
                <w:rStyle w:val="Hipervnculo"/>
                <w:noProof/>
              </w:rPr>
              <w:t>Bibliografía</w:t>
            </w:r>
            <w:r w:rsidR="00175737">
              <w:rPr>
                <w:noProof/>
                <w:webHidden/>
              </w:rPr>
              <w:tab/>
            </w:r>
            <w:r w:rsidR="00175737">
              <w:rPr>
                <w:noProof/>
                <w:webHidden/>
              </w:rPr>
              <w:fldChar w:fldCharType="begin"/>
            </w:r>
            <w:r w:rsidR="00175737">
              <w:rPr>
                <w:noProof/>
                <w:webHidden/>
              </w:rPr>
              <w:instrText xml:space="preserve"> PAGEREF _Toc89089887 \h </w:instrText>
            </w:r>
            <w:r w:rsidR="00175737">
              <w:rPr>
                <w:noProof/>
                <w:webHidden/>
              </w:rPr>
            </w:r>
            <w:r w:rsidR="00175737">
              <w:rPr>
                <w:noProof/>
                <w:webHidden/>
              </w:rPr>
              <w:fldChar w:fldCharType="separate"/>
            </w:r>
            <w:r w:rsidR="001C5349">
              <w:rPr>
                <w:noProof/>
                <w:webHidden/>
              </w:rPr>
              <w:t>3</w:t>
            </w:r>
            <w:r w:rsidR="00175737">
              <w:rPr>
                <w:noProof/>
                <w:webHidden/>
              </w:rPr>
              <w:fldChar w:fldCharType="end"/>
            </w:r>
          </w:hyperlink>
        </w:p>
        <w:p w14:paraId="04FF47DB" w14:textId="77777777" w:rsidR="00BC7E6B" w:rsidRDefault="009D7543">
          <w:r>
            <w:rPr>
              <w:sz w:val="22"/>
            </w:rPr>
            <w:fldChar w:fldCharType="end"/>
          </w:r>
        </w:p>
      </w:sdtContent>
    </w:sdt>
    <w:p w14:paraId="50745235" w14:textId="77777777" w:rsidR="00175737" w:rsidRDefault="00175737" w:rsidP="004F1129">
      <w:pPr>
        <w:spacing w:line="259" w:lineRule="auto"/>
        <w:jc w:val="left"/>
        <w:rPr>
          <w:rStyle w:val="Ttulodellibro"/>
        </w:rPr>
      </w:pPr>
    </w:p>
    <w:p w14:paraId="19829732" w14:textId="77777777" w:rsidR="004F1129" w:rsidRPr="005A02FA" w:rsidRDefault="009235E6" w:rsidP="004F1129">
      <w:pPr>
        <w:spacing w:line="259" w:lineRule="auto"/>
        <w:jc w:val="left"/>
        <w:rPr>
          <w:rStyle w:val="Ttulodellibro"/>
        </w:rPr>
      </w:pPr>
      <w:r w:rsidRPr="00175737">
        <w:rPr>
          <w:rFonts w:ascii="Verdana" w:hAnsi="Verdana"/>
        </w:rPr>
        <w:br w:type="page"/>
      </w:r>
      <w:r w:rsidR="005E75A4" w:rsidRPr="005A02FA">
        <w:rPr>
          <w:rStyle w:val="Ttulodellibro"/>
        </w:rPr>
        <w:lastRenderedPageBreak/>
        <w:t>Índice</w:t>
      </w:r>
      <w:r w:rsidR="004F1129" w:rsidRPr="005A02FA">
        <w:rPr>
          <w:rStyle w:val="Ttulodellibro"/>
        </w:rPr>
        <w:t xml:space="preserve"> de Ilustraciones </w:t>
      </w:r>
    </w:p>
    <w:p w14:paraId="41EF07C5" w14:textId="77777777" w:rsidR="00D26DEF" w:rsidRDefault="004A1F7B" w:rsidP="009235E6">
      <w:pPr>
        <w:spacing w:line="259" w:lineRule="auto"/>
        <w:jc w:val="left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5A02FA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0A09E9A9" w14:textId="77777777" w:rsidR="003065FF" w:rsidRDefault="003065FF">
      <w:pPr>
        <w:spacing w:line="259" w:lineRule="auto"/>
        <w:jc w:val="left"/>
      </w:pPr>
      <w:r>
        <w:br w:type="page"/>
      </w:r>
    </w:p>
    <w:p w14:paraId="3955AABF" w14:textId="77777777" w:rsidR="001D0611" w:rsidRDefault="005E75A4" w:rsidP="001D0611">
      <w:r>
        <w:rPr>
          <w:rStyle w:val="Ttulodellibro"/>
        </w:rPr>
        <w:lastRenderedPageBreak/>
        <w:t>Índice</w:t>
      </w:r>
      <w:r w:rsidR="001D0611" w:rsidRPr="001D0611">
        <w:rPr>
          <w:rStyle w:val="Ttulodellibro"/>
        </w:rPr>
        <w:t xml:space="preserve"> de </w:t>
      </w:r>
      <w:r w:rsidR="001D0611">
        <w:rPr>
          <w:rStyle w:val="Ttulodellibro"/>
        </w:rPr>
        <w:t>Tablas</w:t>
      </w:r>
    </w:p>
    <w:p w14:paraId="26843DA0" w14:textId="77777777" w:rsidR="00175737" w:rsidRDefault="004A1F7B" w:rsidP="001D0611">
      <w:pPr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r w:rsidR="005A02FA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3A3CED9B" w14:textId="77777777" w:rsidR="00FB3FDC" w:rsidRDefault="00FB3FDC" w:rsidP="005A02FA">
      <w:pPr>
        <w:spacing w:line="259" w:lineRule="auto"/>
        <w:jc w:val="left"/>
        <w:rPr>
          <w:noProof/>
        </w:rPr>
      </w:pPr>
    </w:p>
    <w:p w14:paraId="4E741BEA" w14:textId="77777777" w:rsidR="00FB3FDC" w:rsidRDefault="00FB3FDC" w:rsidP="001D0611">
      <w:pPr>
        <w:rPr>
          <w:noProof/>
        </w:rPr>
      </w:pPr>
    </w:p>
    <w:p w14:paraId="575FBA38" w14:textId="77777777" w:rsidR="00FB3FDC" w:rsidRDefault="00FB3FDC" w:rsidP="001D0611">
      <w:pPr>
        <w:rPr>
          <w:noProof/>
        </w:rPr>
        <w:sectPr w:rsidR="00FB3FDC" w:rsidSect="00175737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0E77EADC" w14:textId="77777777" w:rsidR="00787096" w:rsidRDefault="00787096" w:rsidP="00740510">
      <w:pPr>
        <w:pStyle w:val="Ttulo1"/>
      </w:pPr>
      <w:bookmarkStart w:id="1" w:name="_Toc89089885"/>
      <w:r w:rsidRPr="00740510">
        <w:lastRenderedPageBreak/>
        <w:t>Introducción</w:t>
      </w:r>
      <w:bookmarkEnd w:id="1"/>
    </w:p>
    <w:p w14:paraId="2979BEB5" w14:textId="77777777" w:rsidR="001E0BB5" w:rsidRDefault="001E0BB5">
      <w:pPr>
        <w:spacing w:line="259" w:lineRule="auto"/>
        <w:jc w:val="left"/>
      </w:pPr>
    </w:p>
    <w:p w14:paraId="3E95F5DA" w14:textId="77777777" w:rsidR="00787096" w:rsidRDefault="00787096">
      <w:pPr>
        <w:spacing w:line="259" w:lineRule="auto"/>
        <w:jc w:val="left"/>
      </w:pPr>
      <w:r>
        <w:br w:type="page"/>
      </w:r>
    </w:p>
    <w:p w14:paraId="1A058CB5" w14:textId="77777777" w:rsidR="007171DE" w:rsidRDefault="007171DE" w:rsidP="007171DE">
      <w:pPr>
        <w:pStyle w:val="Ttulo1"/>
      </w:pPr>
      <w:bookmarkStart w:id="2" w:name="_Toc89089886"/>
      <w:r>
        <w:lastRenderedPageBreak/>
        <w:t>Abreviaturas</w:t>
      </w:r>
      <w:bookmarkEnd w:id="2"/>
    </w:p>
    <w:p w14:paraId="61F3AD6E" w14:textId="77777777" w:rsidR="007171DE" w:rsidRPr="007171DE" w:rsidRDefault="007171DE" w:rsidP="007171DE"/>
    <w:p w14:paraId="5C513F35" w14:textId="77777777" w:rsidR="009D675B" w:rsidRDefault="009D675B">
      <w:pPr>
        <w:spacing w:line="259" w:lineRule="auto"/>
        <w:jc w:val="left"/>
      </w:pPr>
      <w:r>
        <w:br w:type="page"/>
      </w:r>
    </w:p>
    <w:p w14:paraId="33F2C3D3" w14:textId="77777777" w:rsidR="00440809" w:rsidRDefault="00440809" w:rsidP="00440809">
      <w:pPr>
        <w:pStyle w:val="Ttulo1"/>
      </w:pPr>
      <w:bookmarkStart w:id="3" w:name="_Toc89089887"/>
      <w:r>
        <w:lastRenderedPageBreak/>
        <w:t>Bibliografía</w:t>
      </w:r>
      <w:bookmarkEnd w:id="3"/>
    </w:p>
    <w:p w14:paraId="034F3AE4" w14:textId="77777777" w:rsidR="009C4CCE" w:rsidRPr="00787096" w:rsidRDefault="00440809" w:rsidP="001D0611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1192EA03" w14:textId="77777777" w:rsidR="00440809" w:rsidRPr="00787096" w:rsidRDefault="00440809" w:rsidP="00440809">
      <w:pPr>
        <w:rPr>
          <w:lang w:val="en-GB"/>
        </w:rPr>
      </w:pPr>
      <w:r>
        <w:fldChar w:fldCharType="end"/>
      </w:r>
    </w:p>
    <w:p w14:paraId="4C283CE0" w14:textId="77777777" w:rsidR="00010847" w:rsidRPr="00787096" w:rsidRDefault="00010847" w:rsidP="00010847">
      <w:pPr>
        <w:rPr>
          <w:lang w:val="en-GB"/>
        </w:rPr>
      </w:pPr>
    </w:p>
    <w:p w14:paraId="3EB4284E" w14:textId="77777777" w:rsidR="00010847" w:rsidRPr="00787096" w:rsidRDefault="00010847" w:rsidP="00010847">
      <w:pPr>
        <w:rPr>
          <w:lang w:val="en-GB"/>
        </w:rPr>
      </w:pPr>
    </w:p>
    <w:sectPr w:rsidR="00010847" w:rsidRPr="00787096" w:rsidSect="00175737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9023" w14:textId="77777777" w:rsidR="004A1F7B" w:rsidRDefault="004A1F7B" w:rsidP="00DE77D9">
      <w:pPr>
        <w:spacing w:after="0" w:line="240" w:lineRule="auto"/>
      </w:pPr>
      <w:r>
        <w:separator/>
      </w:r>
    </w:p>
  </w:endnote>
  <w:endnote w:type="continuationSeparator" w:id="0">
    <w:p w14:paraId="588FF1BA" w14:textId="77777777" w:rsidR="004A1F7B" w:rsidRDefault="004A1F7B" w:rsidP="00D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B949" w14:textId="77777777" w:rsidR="00175737" w:rsidRPr="001C5349" w:rsidRDefault="00175737">
    <w:pPr>
      <w:pStyle w:val="Piedepgina"/>
      <w:jc w:val="center"/>
      <w:rPr>
        <w:caps/>
      </w:rPr>
    </w:pPr>
    <w:r w:rsidRPr="001C5349">
      <w:rPr>
        <w:caps/>
      </w:rPr>
      <w:fldChar w:fldCharType="begin"/>
    </w:r>
    <w:r w:rsidRPr="001C5349">
      <w:rPr>
        <w:caps/>
      </w:rPr>
      <w:instrText>PAGE   \* MERGEFORMAT</w:instrText>
    </w:r>
    <w:r w:rsidRPr="001C5349">
      <w:rPr>
        <w:caps/>
      </w:rPr>
      <w:fldChar w:fldCharType="separate"/>
    </w:r>
    <w:r w:rsidRPr="001C5349">
      <w:rPr>
        <w:caps/>
      </w:rPr>
      <w:t>2</w:t>
    </w:r>
    <w:r w:rsidRPr="001C5349">
      <w:rPr>
        <w:caps/>
      </w:rPr>
      <w:fldChar w:fldCharType="end"/>
    </w:r>
  </w:p>
  <w:p w14:paraId="7676104A" w14:textId="77777777" w:rsidR="00381317" w:rsidRDefault="00381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7366" w14:textId="6B89C6B0" w:rsidR="00175737" w:rsidRPr="001C5349" w:rsidRDefault="00175737">
    <w:pPr>
      <w:pStyle w:val="Piedepgina"/>
      <w:jc w:val="center"/>
    </w:pPr>
    <w:r w:rsidRPr="001C5349">
      <w:t xml:space="preserve">Página </w:t>
    </w:r>
    <w:r w:rsidRPr="001C5349">
      <w:fldChar w:fldCharType="begin"/>
    </w:r>
    <w:r w:rsidRPr="001C5349">
      <w:instrText>PAGE  \* Arabic  \* MERGEFORMAT</w:instrText>
    </w:r>
    <w:r w:rsidRPr="001C5349">
      <w:fldChar w:fldCharType="separate"/>
    </w:r>
    <w:r w:rsidRPr="001C5349">
      <w:t>2</w:t>
    </w:r>
    <w:r w:rsidRPr="001C5349">
      <w:fldChar w:fldCharType="end"/>
    </w:r>
    <w:r w:rsidRPr="001C5349">
      <w:t xml:space="preserve"> de </w:t>
    </w:r>
    <w:r w:rsidR="004A1F7B">
      <w:fldChar w:fldCharType="begin"/>
    </w:r>
    <w:r w:rsidR="004A1F7B">
      <w:instrText xml:space="preserve"> SECTIONPAGES  </w:instrText>
    </w:r>
    <w:r w:rsidR="004A1F7B">
      <w:fldChar w:fldCharType="separate"/>
    </w:r>
    <w:r w:rsidR="00F34CD9">
      <w:rPr>
        <w:noProof/>
      </w:rPr>
      <w:t>3</w:t>
    </w:r>
    <w:r w:rsidR="004A1F7B">
      <w:rPr>
        <w:noProof/>
      </w:rPr>
      <w:fldChar w:fldCharType="end"/>
    </w:r>
  </w:p>
  <w:p w14:paraId="082DE63A" w14:textId="77777777" w:rsidR="00175737" w:rsidRDefault="001757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72DF" w14:textId="77777777" w:rsidR="004A1F7B" w:rsidRDefault="004A1F7B" w:rsidP="00DE77D9">
      <w:pPr>
        <w:spacing w:after="0" w:line="240" w:lineRule="auto"/>
      </w:pPr>
      <w:r>
        <w:separator/>
      </w:r>
    </w:p>
  </w:footnote>
  <w:footnote w:type="continuationSeparator" w:id="0">
    <w:p w14:paraId="04C8DC5E" w14:textId="77777777" w:rsidR="004A1F7B" w:rsidRDefault="004A1F7B" w:rsidP="00D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ítulo"/>
      <w:tag w:val=""/>
      <w:id w:val="1116400235"/>
      <w:placeholder>
        <w:docPart w:val="6978350CE49643108903EFAC5CEEC61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5EED66" w14:textId="6889E155" w:rsidR="003C1A26" w:rsidRDefault="00F34CD9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Practica Final</w:t>
        </w:r>
      </w:p>
    </w:sdtContent>
  </w:sdt>
  <w:p w14:paraId="60C65298" w14:textId="77777777" w:rsidR="00381317" w:rsidRDefault="00381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41D"/>
    <w:multiLevelType w:val="hybridMultilevel"/>
    <w:tmpl w:val="ED462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869"/>
    <w:multiLevelType w:val="hybridMultilevel"/>
    <w:tmpl w:val="4E06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A13"/>
    <w:multiLevelType w:val="hybridMultilevel"/>
    <w:tmpl w:val="6C7A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A03D4"/>
    <w:multiLevelType w:val="hybridMultilevel"/>
    <w:tmpl w:val="7FCC5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21332"/>
    <w:multiLevelType w:val="hybridMultilevel"/>
    <w:tmpl w:val="3864C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1D2"/>
    <w:multiLevelType w:val="hybridMultilevel"/>
    <w:tmpl w:val="0D84E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E4689"/>
    <w:multiLevelType w:val="multilevel"/>
    <w:tmpl w:val="F8B256C4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925AD7"/>
    <w:multiLevelType w:val="hybridMultilevel"/>
    <w:tmpl w:val="7C844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2D8C"/>
    <w:multiLevelType w:val="hybridMultilevel"/>
    <w:tmpl w:val="25663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500A5"/>
    <w:multiLevelType w:val="hybridMultilevel"/>
    <w:tmpl w:val="C6400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4CB5"/>
    <w:multiLevelType w:val="hybridMultilevel"/>
    <w:tmpl w:val="E53CA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05C69"/>
    <w:multiLevelType w:val="hybridMultilevel"/>
    <w:tmpl w:val="E4008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D5D0B"/>
    <w:multiLevelType w:val="hybridMultilevel"/>
    <w:tmpl w:val="8920F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D2674"/>
    <w:multiLevelType w:val="hybridMultilevel"/>
    <w:tmpl w:val="BDF4D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5FED"/>
    <w:multiLevelType w:val="hybridMultilevel"/>
    <w:tmpl w:val="8320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34947"/>
    <w:multiLevelType w:val="hybridMultilevel"/>
    <w:tmpl w:val="B6706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B4B8D"/>
    <w:multiLevelType w:val="hybridMultilevel"/>
    <w:tmpl w:val="164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60436"/>
    <w:multiLevelType w:val="hybridMultilevel"/>
    <w:tmpl w:val="72989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5202D"/>
    <w:multiLevelType w:val="multilevel"/>
    <w:tmpl w:val="3AB6AB7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FA6873"/>
    <w:multiLevelType w:val="hybridMultilevel"/>
    <w:tmpl w:val="A400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918E3"/>
    <w:multiLevelType w:val="hybridMultilevel"/>
    <w:tmpl w:val="FD181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92374"/>
    <w:multiLevelType w:val="hybridMultilevel"/>
    <w:tmpl w:val="889EB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51454"/>
    <w:multiLevelType w:val="hybridMultilevel"/>
    <w:tmpl w:val="1696D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A1109"/>
    <w:multiLevelType w:val="hybridMultilevel"/>
    <w:tmpl w:val="6C06A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2"/>
  </w:num>
  <w:num w:numId="5">
    <w:abstractNumId w:val="12"/>
  </w:num>
  <w:num w:numId="6">
    <w:abstractNumId w:val="19"/>
  </w:num>
  <w:num w:numId="7">
    <w:abstractNumId w:val="17"/>
  </w:num>
  <w:num w:numId="8">
    <w:abstractNumId w:val="23"/>
  </w:num>
  <w:num w:numId="9">
    <w:abstractNumId w:val="22"/>
  </w:num>
  <w:num w:numId="10">
    <w:abstractNumId w:val="21"/>
  </w:num>
  <w:num w:numId="11">
    <w:abstractNumId w:val="1"/>
  </w:num>
  <w:num w:numId="12">
    <w:abstractNumId w:val="7"/>
  </w:num>
  <w:num w:numId="13">
    <w:abstractNumId w:val="20"/>
  </w:num>
  <w:num w:numId="14">
    <w:abstractNumId w:val="14"/>
  </w:num>
  <w:num w:numId="15">
    <w:abstractNumId w:val="8"/>
  </w:num>
  <w:num w:numId="16">
    <w:abstractNumId w:val="4"/>
  </w:num>
  <w:num w:numId="17">
    <w:abstractNumId w:val="3"/>
  </w:num>
  <w:num w:numId="18">
    <w:abstractNumId w:val="9"/>
  </w:num>
  <w:num w:numId="19">
    <w:abstractNumId w:val="13"/>
  </w:num>
  <w:num w:numId="20">
    <w:abstractNumId w:val="15"/>
  </w:num>
  <w:num w:numId="21">
    <w:abstractNumId w:val="10"/>
  </w:num>
  <w:num w:numId="22">
    <w:abstractNumId w:val="16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5"/>
    <w:rsid w:val="000001A7"/>
    <w:rsid w:val="00010847"/>
    <w:rsid w:val="000364AB"/>
    <w:rsid w:val="00044416"/>
    <w:rsid w:val="0005011A"/>
    <w:rsid w:val="00051B16"/>
    <w:rsid w:val="00071016"/>
    <w:rsid w:val="0009234E"/>
    <w:rsid w:val="000A3FB9"/>
    <w:rsid w:val="000A5221"/>
    <w:rsid w:val="000C14D1"/>
    <w:rsid w:val="000C5630"/>
    <w:rsid w:val="000D2C31"/>
    <w:rsid w:val="000F547C"/>
    <w:rsid w:val="000F5F16"/>
    <w:rsid w:val="000F665E"/>
    <w:rsid w:val="001027EF"/>
    <w:rsid w:val="00104888"/>
    <w:rsid w:val="00112394"/>
    <w:rsid w:val="001235EF"/>
    <w:rsid w:val="00127788"/>
    <w:rsid w:val="00132849"/>
    <w:rsid w:val="00134B02"/>
    <w:rsid w:val="00136259"/>
    <w:rsid w:val="00143A5A"/>
    <w:rsid w:val="00161FD9"/>
    <w:rsid w:val="00165AD3"/>
    <w:rsid w:val="0017393A"/>
    <w:rsid w:val="00175737"/>
    <w:rsid w:val="00180D35"/>
    <w:rsid w:val="00183901"/>
    <w:rsid w:val="0018458A"/>
    <w:rsid w:val="001A35C4"/>
    <w:rsid w:val="001A5C51"/>
    <w:rsid w:val="001B2AAB"/>
    <w:rsid w:val="001C1A67"/>
    <w:rsid w:val="001C3DB6"/>
    <w:rsid w:val="001C5155"/>
    <w:rsid w:val="001C5349"/>
    <w:rsid w:val="001D0611"/>
    <w:rsid w:val="001D1AB6"/>
    <w:rsid w:val="001D6850"/>
    <w:rsid w:val="001E0BB5"/>
    <w:rsid w:val="002041BF"/>
    <w:rsid w:val="00205AF6"/>
    <w:rsid w:val="002075E2"/>
    <w:rsid w:val="00214D85"/>
    <w:rsid w:val="00217955"/>
    <w:rsid w:val="00224039"/>
    <w:rsid w:val="00231EF1"/>
    <w:rsid w:val="0023485F"/>
    <w:rsid w:val="00253841"/>
    <w:rsid w:val="00276427"/>
    <w:rsid w:val="002954B8"/>
    <w:rsid w:val="002C664D"/>
    <w:rsid w:val="002D6A35"/>
    <w:rsid w:val="002F11A9"/>
    <w:rsid w:val="002F1E21"/>
    <w:rsid w:val="002F7A18"/>
    <w:rsid w:val="003065FF"/>
    <w:rsid w:val="00312EB7"/>
    <w:rsid w:val="00314874"/>
    <w:rsid w:val="0032251C"/>
    <w:rsid w:val="0033071B"/>
    <w:rsid w:val="0034196A"/>
    <w:rsid w:val="00343634"/>
    <w:rsid w:val="003475B0"/>
    <w:rsid w:val="003706AC"/>
    <w:rsid w:val="00374FF2"/>
    <w:rsid w:val="00381317"/>
    <w:rsid w:val="00383DDE"/>
    <w:rsid w:val="00385CEA"/>
    <w:rsid w:val="00391277"/>
    <w:rsid w:val="003A10D5"/>
    <w:rsid w:val="003A50D5"/>
    <w:rsid w:val="003B57D7"/>
    <w:rsid w:val="003C1A26"/>
    <w:rsid w:val="003F71AF"/>
    <w:rsid w:val="003F7CD4"/>
    <w:rsid w:val="0041094C"/>
    <w:rsid w:val="004143D2"/>
    <w:rsid w:val="00427A90"/>
    <w:rsid w:val="004335CC"/>
    <w:rsid w:val="00440809"/>
    <w:rsid w:val="00464A6A"/>
    <w:rsid w:val="00480CF4"/>
    <w:rsid w:val="004922A2"/>
    <w:rsid w:val="004944F2"/>
    <w:rsid w:val="004962E4"/>
    <w:rsid w:val="004A1F7B"/>
    <w:rsid w:val="004B7C75"/>
    <w:rsid w:val="004C4DFF"/>
    <w:rsid w:val="004D4CC9"/>
    <w:rsid w:val="004E399C"/>
    <w:rsid w:val="004F0EDE"/>
    <w:rsid w:val="004F1129"/>
    <w:rsid w:val="00505BA7"/>
    <w:rsid w:val="00512EAF"/>
    <w:rsid w:val="00522A68"/>
    <w:rsid w:val="005255B3"/>
    <w:rsid w:val="0053214D"/>
    <w:rsid w:val="00541059"/>
    <w:rsid w:val="00542D7D"/>
    <w:rsid w:val="0054519F"/>
    <w:rsid w:val="005667D0"/>
    <w:rsid w:val="005808AF"/>
    <w:rsid w:val="00581722"/>
    <w:rsid w:val="00582CDE"/>
    <w:rsid w:val="005838B0"/>
    <w:rsid w:val="00585AD2"/>
    <w:rsid w:val="0059168B"/>
    <w:rsid w:val="005A02FA"/>
    <w:rsid w:val="005B02CE"/>
    <w:rsid w:val="005B1367"/>
    <w:rsid w:val="005B35F3"/>
    <w:rsid w:val="005C02EE"/>
    <w:rsid w:val="005C04B4"/>
    <w:rsid w:val="005C0575"/>
    <w:rsid w:val="005D5FB2"/>
    <w:rsid w:val="005E3A36"/>
    <w:rsid w:val="005E75A4"/>
    <w:rsid w:val="005F19A6"/>
    <w:rsid w:val="00603557"/>
    <w:rsid w:val="00616AB2"/>
    <w:rsid w:val="00631C27"/>
    <w:rsid w:val="00636748"/>
    <w:rsid w:val="006550B6"/>
    <w:rsid w:val="00657023"/>
    <w:rsid w:val="006575B1"/>
    <w:rsid w:val="0066239A"/>
    <w:rsid w:val="006717D5"/>
    <w:rsid w:val="00673EAD"/>
    <w:rsid w:val="0067480A"/>
    <w:rsid w:val="00692396"/>
    <w:rsid w:val="006A2171"/>
    <w:rsid w:val="006C5617"/>
    <w:rsid w:val="006C5D48"/>
    <w:rsid w:val="006E4E2D"/>
    <w:rsid w:val="006F1930"/>
    <w:rsid w:val="00703146"/>
    <w:rsid w:val="00703E32"/>
    <w:rsid w:val="00707765"/>
    <w:rsid w:val="00710AAC"/>
    <w:rsid w:val="00716830"/>
    <w:rsid w:val="007171DE"/>
    <w:rsid w:val="0073043D"/>
    <w:rsid w:val="00740510"/>
    <w:rsid w:val="0074575E"/>
    <w:rsid w:val="00746A28"/>
    <w:rsid w:val="00747646"/>
    <w:rsid w:val="007642B2"/>
    <w:rsid w:val="00771B3A"/>
    <w:rsid w:val="00774693"/>
    <w:rsid w:val="00777492"/>
    <w:rsid w:val="00780E1A"/>
    <w:rsid w:val="00781AFD"/>
    <w:rsid w:val="00786C02"/>
    <w:rsid w:val="00787096"/>
    <w:rsid w:val="00790AFC"/>
    <w:rsid w:val="00794826"/>
    <w:rsid w:val="00796404"/>
    <w:rsid w:val="007B72DD"/>
    <w:rsid w:val="007C6EA3"/>
    <w:rsid w:val="007D49AA"/>
    <w:rsid w:val="007D63EF"/>
    <w:rsid w:val="007E278B"/>
    <w:rsid w:val="007E31AC"/>
    <w:rsid w:val="007F6B62"/>
    <w:rsid w:val="00803257"/>
    <w:rsid w:val="008161C6"/>
    <w:rsid w:val="00820208"/>
    <w:rsid w:val="00845F46"/>
    <w:rsid w:val="00861E07"/>
    <w:rsid w:val="00863ECE"/>
    <w:rsid w:val="00867DFD"/>
    <w:rsid w:val="00873714"/>
    <w:rsid w:val="00883A52"/>
    <w:rsid w:val="0088601C"/>
    <w:rsid w:val="008A0C52"/>
    <w:rsid w:val="008C2BD3"/>
    <w:rsid w:val="008D7F11"/>
    <w:rsid w:val="008E3E5E"/>
    <w:rsid w:val="009127AE"/>
    <w:rsid w:val="009235E6"/>
    <w:rsid w:val="00945A52"/>
    <w:rsid w:val="009556C4"/>
    <w:rsid w:val="009575AB"/>
    <w:rsid w:val="009747A5"/>
    <w:rsid w:val="009827CA"/>
    <w:rsid w:val="009B2D49"/>
    <w:rsid w:val="009C13FE"/>
    <w:rsid w:val="009C4CCE"/>
    <w:rsid w:val="009D1139"/>
    <w:rsid w:val="009D2429"/>
    <w:rsid w:val="009D4756"/>
    <w:rsid w:val="009D675B"/>
    <w:rsid w:val="009D7543"/>
    <w:rsid w:val="009E2C82"/>
    <w:rsid w:val="009F5F66"/>
    <w:rsid w:val="00A000F6"/>
    <w:rsid w:val="00A03DE1"/>
    <w:rsid w:val="00A0731D"/>
    <w:rsid w:val="00A11DA7"/>
    <w:rsid w:val="00A130D8"/>
    <w:rsid w:val="00A213FD"/>
    <w:rsid w:val="00A21F9E"/>
    <w:rsid w:val="00A22965"/>
    <w:rsid w:val="00A26098"/>
    <w:rsid w:val="00A44D1F"/>
    <w:rsid w:val="00A45D9C"/>
    <w:rsid w:val="00A47746"/>
    <w:rsid w:val="00A53EC3"/>
    <w:rsid w:val="00A55B4C"/>
    <w:rsid w:val="00A600E1"/>
    <w:rsid w:val="00A616FD"/>
    <w:rsid w:val="00A636EB"/>
    <w:rsid w:val="00A93616"/>
    <w:rsid w:val="00AC3CA8"/>
    <w:rsid w:val="00AF6316"/>
    <w:rsid w:val="00B21916"/>
    <w:rsid w:val="00B37C9B"/>
    <w:rsid w:val="00B50124"/>
    <w:rsid w:val="00B521DE"/>
    <w:rsid w:val="00B56ABF"/>
    <w:rsid w:val="00B56F09"/>
    <w:rsid w:val="00B61583"/>
    <w:rsid w:val="00B72C69"/>
    <w:rsid w:val="00B76CCB"/>
    <w:rsid w:val="00B80165"/>
    <w:rsid w:val="00B9175C"/>
    <w:rsid w:val="00BB287C"/>
    <w:rsid w:val="00BB4D94"/>
    <w:rsid w:val="00BC1127"/>
    <w:rsid w:val="00BC7E6B"/>
    <w:rsid w:val="00BD3D38"/>
    <w:rsid w:val="00BF50FF"/>
    <w:rsid w:val="00BF5770"/>
    <w:rsid w:val="00C07359"/>
    <w:rsid w:val="00C110DA"/>
    <w:rsid w:val="00C11DBA"/>
    <w:rsid w:val="00C1497D"/>
    <w:rsid w:val="00C176D5"/>
    <w:rsid w:val="00C233C6"/>
    <w:rsid w:val="00C36EBF"/>
    <w:rsid w:val="00C81217"/>
    <w:rsid w:val="00C87465"/>
    <w:rsid w:val="00C93AD8"/>
    <w:rsid w:val="00CA15C1"/>
    <w:rsid w:val="00CB2EDD"/>
    <w:rsid w:val="00CB3FF4"/>
    <w:rsid w:val="00CC193A"/>
    <w:rsid w:val="00CC306C"/>
    <w:rsid w:val="00CC46B0"/>
    <w:rsid w:val="00CC5595"/>
    <w:rsid w:val="00CC6C30"/>
    <w:rsid w:val="00CD1D28"/>
    <w:rsid w:val="00CD469C"/>
    <w:rsid w:val="00CE02C9"/>
    <w:rsid w:val="00CE526F"/>
    <w:rsid w:val="00CE6488"/>
    <w:rsid w:val="00CF3A0D"/>
    <w:rsid w:val="00CF6CF3"/>
    <w:rsid w:val="00D00CD8"/>
    <w:rsid w:val="00D15577"/>
    <w:rsid w:val="00D26DEF"/>
    <w:rsid w:val="00D414E6"/>
    <w:rsid w:val="00D41E78"/>
    <w:rsid w:val="00D42230"/>
    <w:rsid w:val="00D47D89"/>
    <w:rsid w:val="00D806EC"/>
    <w:rsid w:val="00D811D8"/>
    <w:rsid w:val="00D84C1E"/>
    <w:rsid w:val="00D861F3"/>
    <w:rsid w:val="00D873A9"/>
    <w:rsid w:val="00DA1040"/>
    <w:rsid w:val="00DA11AD"/>
    <w:rsid w:val="00DB36D6"/>
    <w:rsid w:val="00DB646E"/>
    <w:rsid w:val="00DC7055"/>
    <w:rsid w:val="00DD21DF"/>
    <w:rsid w:val="00DD2508"/>
    <w:rsid w:val="00DE2676"/>
    <w:rsid w:val="00DE77D9"/>
    <w:rsid w:val="00DF3B76"/>
    <w:rsid w:val="00DF6596"/>
    <w:rsid w:val="00E05EA4"/>
    <w:rsid w:val="00E10D94"/>
    <w:rsid w:val="00E173DC"/>
    <w:rsid w:val="00E31B7F"/>
    <w:rsid w:val="00E33A4C"/>
    <w:rsid w:val="00E34AC2"/>
    <w:rsid w:val="00E34D0E"/>
    <w:rsid w:val="00E41841"/>
    <w:rsid w:val="00E44334"/>
    <w:rsid w:val="00E5042A"/>
    <w:rsid w:val="00E56197"/>
    <w:rsid w:val="00E62E62"/>
    <w:rsid w:val="00E63F00"/>
    <w:rsid w:val="00E706CD"/>
    <w:rsid w:val="00E71FB3"/>
    <w:rsid w:val="00EA5AD1"/>
    <w:rsid w:val="00EB323C"/>
    <w:rsid w:val="00EC168C"/>
    <w:rsid w:val="00EC23DB"/>
    <w:rsid w:val="00EC5E53"/>
    <w:rsid w:val="00EE03BC"/>
    <w:rsid w:val="00EE065B"/>
    <w:rsid w:val="00EE1F99"/>
    <w:rsid w:val="00EE2FAB"/>
    <w:rsid w:val="00EE6350"/>
    <w:rsid w:val="00F01FCA"/>
    <w:rsid w:val="00F03ACC"/>
    <w:rsid w:val="00F05C8E"/>
    <w:rsid w:val="00F13A7E"/>
    <w:rsid w:val="00F22606"/>
    <w:rsid w:val="00F26406"/>
    <w:rsid w:val="00F313DB"/>
    <w:rsid w:val="00F328FC"/>
    <w:rsid w:val="00F34746"/>
    <w:rsid w:val="00F34CD9"/>
    <w:rsid w:val="00F41AA8"/>
    <w:rsid w:val="00F4260D"/>
    <w:rsid w:val="00F470D0"/>
    <w:rsid w:val="00F47A38"/>
    <w:rsid w:val="00F54C00"/>
    <w:rsid w:val="00F62264"/>
    <w:rsid w:val="00F6567F"/>
    <w:rsid w:val="00F753E8"/>
    <w:rsid w:val="00F75F78"/>
    <w:rsid w:val="00F82B3C"/>
    <w:rsid w:val="00F83C90"/>
    <w:rsid w:val="00FA044D"/>
    <w:rsid w:val="00FA5640"/>
    <w:rsid w:val="00FB3FDC"/>
    <w:rsid w:val="00FC0CCA"/>
    <w:rsid w:val="00FC45FD"/>
    <w:rsid w:val="00FD6BF2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012A"/>
  <w15:chartTrackingRefBased/>
  <w15:docId w15:val="{48018ACD-49F0-4E38-9777-A75239DD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BB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02FA"/>
    <w:pPr>
      <w:keepNext/>
      <w:keepLines/>
      <w:numPr>
        <w:numId w:val="2"/>
      </w:numPr>
      <w:spacing w:before="240" w:after="0"/>
      <w:outlineLvl w:val="0"/>
    </w:pPr>
    <w:rPr>
      <w:rFonts w:ascii="Verdana" w:eastAsiaTheme="majorEastAsia" w:hAnsi="Verdana" w:cstheme="majorBidi"/>
      <w:b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A02FA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A02FA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0731D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D26DEF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8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02FA"/>
    <w:rPr>
      <w:rFonts w:ascii="Verdana" w:eastAsiaTheme="majorEastAsia" w:hAnsi="Verdan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02FA"/>
    <w:rPr>
      <w:rFonts w:ascii="Verdana" w:eastAsiaTheme="majorEastAsia" w:hAnsi="Verdan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02FA"/>
    <w:rPr>
      <w:rFonts w:ascii="Verdana" w:eastAsiaTheme="majorEastAsia" w:hAnsi="Verdana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0731D"/>
    <w:rPr>
      <w:rFonts w:ascii="Raleway" w:eastAsiaTheme="majorEastAsia" w:hAnsi="Raleway" w:cstheme="majorBidi"/>
      <w:iCs/>
      <w:sz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D26DEF"/>
    <w:rPr>
      <w:rFonts w:ascii="Times New Roman" w:eastAsiaTheme="majorEastAsia" w:hAnsi="Times New Roman" w:cstheme="majorBidi"/>
      <w:iCs/>
      <w:smallCap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C7E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C7E6B"/>
    <w:pPr>
      <w:spacing w:after="0" w:line="240" w:lineRule="auto"/>
      <w:ind w:left="240" w:hanging="240"/>
    </w:pPr>
  </w:style>
  <w:style w:type="paragraph" w:styleId="TDC2">
    <w:name w:val="toc 2"/>
    <w:basedOn w:val="Normal"/>
    <w:next w:val="Normal"/>
    <w:autoRedefine/>
    <w:uiPriority w:val="39"/>
    <w:unhideWhenUsed/>
    <w:rsid w:val="009D7543"/>
    <w:pPr>
      <w:spacing w:after="100" w:line="240" w:lineRule="auto"/>
      <w:ind w:left="238"/>
    </w:pPr>
    <w:rPr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9D7543"/>
    <w:pPr>
      <w:spacing w:after="100" w:line="240" w:lineRule="auto"/>
      <w:ind w:left="482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BC7E6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D7543"/>
    <w:pPr>
      <w:spacing w:after="100" w:line="80" w:lineRule="atLeast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D7543"/>
    <w:pPr>
      <w:spacing w:after="100" w:line="240" w:lineRule="auto"/>
      <w:ind w:left="720"/>
    </w:pPr>
    <w:rPr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41059"/>
    <w:pPr>
      <w:spacing w:after="100" w:line="240" w:lineRule="auto"/>
      <w:ind w:left="958"/>
    </w:pPr>
    <w:rPr>
      <w:sz w:val="20"/>
    </w:rPr>
  </w:style>
  <w:style w:type="table" w:styleId="Tablaconcuadrcula">
    <w:name w:val="Table Grid"/>
    <w:basedOn w:val="Tablanormal"/>
    <w:uiPriority w:val="39"/>
    <w:rsid w:val="0092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4335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11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A02FA"/>
    <w:pPr>
      <w:spacing w:after="0"/>
    </w:pPr>
    <w:rPr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3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3A4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D9"/>
    <w:rPr>
      <w:rFonts w:ascii="Roboto Slab" w:hAnsi="Roboto Slab"/>
    </w:rPr>
  </w:style>
  <w:style w:type="paragraph" w:styleId="Piedepgina">
    <w:name w:val="footer"/>
    <w:basedOn w:val="Normal"/>
    <w:link w:val="PiedepginaCar"/>
    <w:uiPriority w:val="99"/>
    <w:unhideWhenUsed/>
    <w:rsid w:val="00DE77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D9"/>
    <w:rPr>
      <w:rFonts w:ascii="Roboto Slab" w:hAnsi="Roboto Sla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7AE"/>
    <w:rPr>
      <w:rFonts w:ascii="Segoe UI" w:hAnsi="Segoe UI" w:cs="Segoe UI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C1497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F54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171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8">
    <w:name w:val="toc 8"/>
    <w:basedOn w:val="Normal"/>
    <w:next w:val="Normal"/>
    <w:autoRedefine/>
    <w:uiPriority w:val="39"/>
    <w:semiHidden/>
    <w:unhideWhenUsed/>
    <w:rsid w:val="009D7543"/>
    <w:pPr>
      <w:spacing w:after="100"/>
      <w:ind w:left="168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143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43D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43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7749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287C"/>
    <w:pPr>
      <w:spacing w:after="0" w:line="240" w:lineRule="auto"/>
      <w:contextualSpacing/>
      <w:jc w:val="left"/>
    </w:pPr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87C"/>
    <w:rPr>
      <w:rFonts w:ascii="Verdana" w:eastAsiaTheme="majorEastAsia" w:hAnsi="Verdana" w:cstheme="majorBidi"/>
      <w:b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EF1"/>
    <w:pPr>
      <w:numPr>
        <w:ilvl w:val="1"/>
      </w:numPr>
    </w:pPr>
    <w:rPr>
      <w:rFonts w:eastAsiaTheme="minorEastAsia"/>
      <w:color w:val="000000" w:themeColor="text1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231EF1"/>
    <w:rPr>
      <w:rFonts w:ascii="Times New Roman" w:eastAsiaTheme="minorEastAsia" w:hAnsi="Times New Roman"/>
      <w:color w:val="000000" w:themeColor="text1"/>
      <w:sz w:val="32"/>
    </w:rPr>
  </w:style>
  <w:style w:type="character" w:styleId="nfasissutil">
    <w:name w:val="Subtle Emphasis"/>
    <w:basedOn w:val="Fuentedeprrafopredeter"/>
    <w:uiPriority w:val="19"/>
    <w:qFormat/>
    <w:rsid w:val="00BB287C"/>
    <w:rPr>
      <w:rFonts w:ascii="Verdana" w:hAnsi="Verdana"/>
      <w:b/>
      <w:iCs/>
      <w:caps w:val="0"/>
      <w:smallCaps w:val="0"/>
      <w:strike w:val="0"/>
      <w:dstrike w:val="0"/>
      <w:vanish w:val="0"/>
      <w:color w:val="auto"/>
      <w:sz w:val="40"/>
      <w:vertAlign w:val="baseline"/>
    </w:rPr>
  </w:style>
  <w:style w:type="character" w:styleId="Ttulodellibro">
    <w:name w:val="Book Title"/>
    <w:basedOn w:val="Fuentedeprrafopredeter"/>
    <w:uiPriority w:val="33"/>
    <w:qFormat/>
    <w:rsid w:val="001D0611"/>
    <w:rPr>
      <w:rFonts w:ascii="Verdana" w:hAnsi="Verdana"/>
      <w:b/>
      <w:bCs/>
      <w:i w:val="0"/>
      <w:iCs/>
      <w:caps w:val="0"/>
      <w:smallCaps w:val="0"/>
      <w:color w:val="000000" w:themeColor="text1"/>
      <w:spacing w:val="5"/>
      <w:sz w:val="24"/>
    </w:rPr>
  </w:style>
  <w:style w:type="table" w:styleId="Tabladecuadrcula3">
    <w:name w:val="Grid Table 3"/>
    <w:basedOn w:val="Tablanormal"/>
    <w:uiPriority w:val="48"/>
    <w:rsid w:val="00CC6C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A5C51"/>
    <w:rPr>
      <w:color w:val="808080"/>
    </w:rPr>
  </w:style>
  <w:style w:type="paragraph" w:customStyle="1" w:styleId="Cdigo">
    <w:name w:val="Código"/>
    <w:basedOn w:val="Normal"/>
    <w:link w:val="CdigoCar"/>
    <w:qFormat/>
    <w:rsid w:val="009B2D49"/>
    <w:pPr>
      <w:spacing w:line="240" w:lineRule="auto"/>
    </w:pPr>
    <w:rPr>
      <w:rFonts w:ascii="Consolas" w:hAnsi="Consolas"/>
      <w:sz w:val="20"/>
    </w:rPr>
  </w:style>
  <w:style w:type="character" w:customStyle="1" w:styleId="CdigoCar">
    <w:name w:val="Código Car"/>
    <w:basedOn w:val="Fuentedeprrafopredeter"/>
    <w:link w:val="Cdigo"/>
    <w:rsid w:val="009B2D4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6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Plantillas%20personalizadas%20de%20Office\PlantillaTrabajosUNED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8350CE49643108903EFAC5CEE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ADDA-4E55-4F07-BBB6-1C6ED534FEAA}"/>
      </w:docPartPr>
      <w:docPartBody>
        <w:p w:rsidR="00000000" w:rsidRDefault="00851D58">
          <w:pPr>
            <w:pStyle w:val="6978350CE49643108903EFAC5CEEC61B"/>
          </w:pPr>
          <w:r w:rsidRPr="0000751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58"/>
    <w:rsid w:val="0085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978350CE49643108903EFAC5CEEC61B">
    <w:name w:val="6978350CE49643108903EFAC5CEEC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7BDE6D-AE38-4834-B77E-8C6E399B2EE8}">
  <we:reference id="wa104382081" version="1.35.0.0" store="es-ES" storeType="OMEX"/>
  <we:alternateReferences>
    <we:reference id="wa104382081" version="1.35.0.0" store="es-ES" storeType="OMEX"/>
  </we:alternateReferences>
  <we:properties>
    <we:property name="MENDELEY_CITATIONS" value="[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DAE6-A8CA-455D-BF1D-A427544A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PlantillaTrabajosUNED9</Template>
  <TotalTime>10</TotalTime>
  <Pages>8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Final</dc:title>
  <dc:subject>Sistemas de Información no estructurada</dc:subject>
  <dc:creator>Victor</dc:creator>
  <cp:keywords/>
  <dc:description/>
  <cp:lastModifiedBy>Victor</cp:lastModifiedBy>
  <cp:revision>2</cp:revision>
  <cp:lastPrinted>2020-06-22T15:46:00Z</cp:lastPrinted>
  <dcterms:created xsi:type="dcterms:W3CDTF">2022-03-29T15:35:00Z</dcterms:created>
  <dcterms:modified xsi:type="dcterms:W3CDTF">2022-03-29T15:45:00Z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df81057b-6167-3845-8847-a09f05f07dd8</vt:lpwstr>
  </property>
  <property fmtid="{D5CDD505-2E9C-101B-9397-08002B2CF9AE}" pid="24" name="Mendeley Citation Style_1">
    <vt:lpwstr>http://www.zotero.org/styles/ieee</vt:lpwstr>
  </property>
</Properties>
</file>